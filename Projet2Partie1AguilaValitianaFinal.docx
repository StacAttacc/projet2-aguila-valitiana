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4386" w14:textId="77777777" w:rsidR="00A535A4" w:rsidRDefault="000B0217">
      <w:pPr>
        <w:pStyle w:val="Heading1"/>
      </w:pPr>
      <w:bookmarkStart w:id="0" w:name="_Toc144876052"/>
      <w:bookmarkStart w:id="1" w:name="_Toc144879183"/>
      <w:r>
        <w:t>Informations générales</w:t>
      </w:r>
      <w:bookmarkEnd w:id="0"/>
      <w:bookmarkEnd w:id="1"/>
    </w:p>
    <w:p w14:paraId="41BD5DF2" w14:textId="77777777" w:rsidR="00A535A4" w:rsidRDefault="000B0217">
      <w:pPr>
        <w:rPr>
          <w:i/>
          <w:iCs/>
        </w:rPr>
      </w:pPr>
      <w:r>
        <w:rPr>
          <w:i/>
          <w:iCs/>
        </w:rPr>
        <w:t>Je vous encourage à faire ce projet en équipe de 2 pour pouvoir vous entraider avec les nouvelles technologies à apprendre, mais les projets individuels seront quand même acceptés.</w:t>
      </w:r>
    </w:p>
    <w:p w14:paraId="18C9E6D5" w14:textId="77777777" w:rsidR="00A535A4" w:rsidRDefault="000B0217">
      <w:pPr>
        <w:rPr>
          <w:i/>
          <w:iCs/>
        </w:rPr>
      </w:pPr>
      <w:r>
        <w:rPr>
          <w:i/>
          <w:iCs/>
        </w:rPr>
        <w:t>Une seule remise par équipe, pour toutes les 3 parties du projet.</w:t>
      </w:r>
    </w:p>
    <w:p w14:paraId="14A92BA9" w14:textId="77777777" w:rsidR="00A535A4" w:rsidRDefault="000B0217">
      <w:r>
        <w:rPr>
          <w:b/>
          <w:bCs/>
        </w:rPr>
        <w:t>Nom(s) du ou des coéquipiers</w:t>
      </w:r>
      <w:r>
        <w:t> : Arson Aguila Socarras, Sensini Valitiana</w:t>
      </w:r>
    </w:p>
    <w:p w14:paraId="38FCA14D" w14:textId="77777777" w:rsidR="00A535A4" w:rsidRDefault="000B0217">
      <w:pPr>
        <w:pStyle w:val="Heading1"/>
      </w:pPr>
      <w:r>
        <w:t xml:space="preserve">Description du projet </w:t>
      </w:r>
      <w:r>
        <w:rPr>
          <w:i/>
          <w:iCs/>
        </w:rPr>
        <w:t>complet</w:t>
      </w:r>
    </w:p>
    <w:p w14:paraId="4EC4D592" w14:textId="77777777" w:rsidR="00A535A4" w:rsidRDefault="000B0217">
      <w:pPr>
        <w:rPr>
          <w:i/>
          <w:iCs/>
        </w:rPr>
      </w:pPr>
      <w:r>
        <w:rPr>
          <w:i/>
          <w:iCs/>
        </w:rPr>
        <w:t>Inscrivez ci-dessous une courte description (environ 5 lignes) de votre idée de projet « complet » (celui que vous aimeriez réaliser si le temps n’était pas une contrainte – nous ferons seulement un prototype dans le cadre du cours).</w:t>
      </w:r>
    </w:p>
    <w:p w14:paraId="704230A1" w14:textId="77777777" w:rsidR="00A535A4" w:rsidRDefault="000B0217">
      <w:pPr>
        <w:rPr>
          <w:i/>
          <w:iCs/>
        </w:rPr>
      </w:pPr>
      <w:r>
        <w:rPr>
          <w:i/>
          <w:iCs/>
        </w:rPr>
        <w:t xml:space="preserve"> N’oubliez pas d’indiquer quelle est la « nouvelle » technologie que vous allez utiliser pour ce projet.</w:t>
      </w:r>
    </w:p>
    <w:p w14:paraId="36509496" w14:textId="77777777" w:rsidR="00A535A4" w:rsidRDefault="000B0217">
      <w:r>
        <w:rPr>
          <w:shd w:val="clear" w:color="auto" w:fill="FFFF00"/>
        </w:rPr>
        <w:t>[On va faire un journal avec texte, vidéo, audio et images. On va utiliser ASP.NET et react pour ce but. On va aussi ajouter un système de notification pour envoyer des rappels à l’utilisateur]</w:t>
      </w:r>
    </w:p>
    <w:p w14:paraId="4C612152" w14:textId="77777777" w:rsidR="00A535A4" w:rsidRDefault="000B0217">
      <w:pPr>
        <w:rPr>
          <w:i/>
          <w:iCs/>
        </w:rPr>
      </w:pPr>
      <w:r>
        <w:rPr>
          <w:i/>
          <w:iCs/>
        </w:rPr>
        <w:t>Nb. La description du prototype est à la fin de ce document (une fois les technologies choisies).</w:t>
      </w:r>
    </w:p>
    <w:p w14:paraId="45483708" w14:textId="77777777" w:rsidR="00A535A4" w:rsidRDefault="00A535A4">
      <w:pPr>
        <w:rPr>
          <w:i/>
          <w:iCs/>
        </w:rPr>
      </w:pPr>
    </w:p>
    <w:p w14:paraId="7E740B7D" w14:textId="77777777" w:rsidR="00A535A4" w:rsidRDefault="000B0217">
      <w:pPr>
        <w:rPr>
          <w:i/>
          <w:iCs/>
        </w:rPr>
      </w:pPr>
      <w:r>
        <w:rPr>
          <w:i/>
          <w:iCs/>
        </w:rPr>
        <w:t>RAPPEL : Venez discuter avec moi de votre idée de projet (si ce n’est pas déjà fait) pour valider qu’il est suffisant, réaliste, et qu’il contient bien au moins une nouvelle technologie.</w:t>
      </w:r>
    </w:p>
    <w:p w14:paraId="44E9B598" w14:textId="77777777" w:rsidR="00A535A4" w:rsidRDefault="00A535A4">
      <w:pPr>
        <w:sectPr w:rsidR="00A535A4">
          <w:headerReference w:type="default" r:id="rId7"/>
          <w:pgSz w:w="12240" w:h="20160"/>
          <w:pgMar w:top="1440" w:right="1440" w:bottom="1440" w:left="1440" w:header="709" w:footer="709" w:gutter="0"/>
          <w:cols w:space="720"/>
        </w:sectPr>
      </w:pPr>
    </w:p>
    <w:p w14:paraId="54E8535F" w14:textId="77777777" w:rsidR="00A535A4" w:rsidRDefault="000B0217">
      <w:pPr>
        <w:pStyle w:val="Heading1"/>
      </w:pPr>
      <w:r>
        <w:lastRenderedPageBreak/>
        <w:t>Technologies candidates</w:t>
      </w:r>
    </w:p>
    <w:p w14:paraId="6FD34477" w14:textId="77777777" w:rsidR="00A535A4" w:rsidRDefault="000B0217">
      <w:r>
        <w:t>Ci-dessous, on veut lister les technologies qui pourraient convenir au besoin précédent, organisées selon leur catégorie.</w:t>
      </w:r>
      <w:r>
        <w:br/>
        <w:t>Vous pouvez indiquer « aucun » s’il n’est pas nécessaire de préciser le choix d’une technologie pour une catégorie donnée.</w:t>
      </w:r>
    </w:p>
    <w:p w14:paraId="16F68B16" w14:textId="77777777" w:rsidR="00A535A4" w:rsidRDefault="000B0217">
      <w:r>
        <w:t>Pour chaque catégorie, vous devez remplir le tableau suivant en cherchant et documentant quelles technologies seraient des candidates potentielles afin de répondre au besoin du client.</w:t>
      </w:r>
      <w:r>
        <w:br/>
      </w:r>
      <w:r>
        <w:rPr>
          <w:i/>
          <w:iCs/>
        </w:rPr>
        <w:t>Conseil : Mieux vaut proposer plus de technologies que moins, on fera le choix des technologies les plus adaptées plus tard, une fois toutes les options sur la table.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7"/>
        <w:gridCol w:w="2877"/>
        <w:gridCol w:w="2881"/>
        <w:gridCol w:w="2877"/>
        <w:gridCol w:w="2877"/>
        <w:gridCol w:w="2881"/>
      </w:tblGrid>
      <w:tr w:rsidR="00A535A4" w14:paraId="3D8330D8" w14:textId="77777777"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2763B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de la technologie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E617F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 sommaire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F11F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Avantages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4FDA3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Limitations ou incertitudes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34C15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Références et exemples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A6A76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Analyse (votre jugement)</w:t>
            </w:r>
          </w:p>
        </w:tc>
      </w:tr>
      <w:tr w:rsidR="00A535A4" w14:paraId="115B8543" w14:textId="77777777"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5B199" w14:textId="77777777" w:rsidR="00A535A4" w:rsidRDefault="000B021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Le nom de la technologie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2056" w14:textId="77777777" w:rsidR="00A535A4" w:rsidRDefault="000B0217">
            <w:pPr>
              <w:spacing w:after="0"/>
            </w:pPr>
            <w:r>
              <w:t>Un court résumé de ce que ça fait (dans le cadre du besoin ci-haut).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5058" w14:textId="77777777" w:rsidR="00A535A4" w:rsidRDefault="000B0217">
            <w:pPr>
              <w:spacing w:after="0"/>
            </w:pPr>
            <w:r>
              <w:t>Quelles sont les forces de cette technologie?</w:t>
            </w:r>
          </w:p>
          <w:p w14:paraId="688B1649" w14:textId="77777777" w:rsidR="00A535A4" w:rsidRDefault="000B0217">
            <w:pPr>
              <w:pStyle w:val="ListParagraph"/>
            </w:pPr>
            <w:r>
              <w:t>Facilité d’apprentissage</w:t>
            </w:r>
          </w:p>
          <w:p w14:paraId="3AE2D1F3" w14:textId="77777777" w:rsidR="00A535A4" w:rsidRDefault="000B0217">
            <w:pPr>
              <w:pStyle w:val="ListParagraph"/>
            </w:pPr>
            <w:r>
              <w:t>Bonne documentation</w:t>
            </w:r>
          </w:p>
          <w:p w14:paraId="2A9D328B" w14:textId="77777777" w:rsidR="00A535A4" w:rsidRDefault="000B0217">
            <w:pPr>
              <w:pStyle w:val="ListParagraph"/>
            </w:pPr>
            <w:r>
              <w:t>Très populaire, établie depuis longtemps</w:t>
            </w:r>
          </w:p>
          <w:p w14:paraId="6BA8BB1C" w14:textId="77777777" w:rsidR="00A535A4" w:rsidRDefault="000B0217">
            <w:pPr>
              <w:pStyle w:val="ListParagraph"/>
            </w:pPr>
            <w:r>
              <w:t>Etc…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1F5A" w14:textId="77777777" w:rsidR="00A535A4" w:rsidRDefault="000B0217">
            <w:pPr>
              <w:spacing w:after="0"/>
            </w:pPr>
            <w:r>
              <w:t>Quelles sont les faiblesses de cette technologie?</w:t>
            </w:r>
          </w:p>
          <w:p w14:paraId="1C02950B" w14:textId="77777777" w:rsidR="00A535A4" w:rsidRDefault="000B0217">
            <w:pPr>
              <w:pStyle w:val="ListParagraph"/>
            </w:pPr>
            <w:r>
              <w:t>Faible performance</w:t>
            </w:r>
          </w:p>
          <w:p w14:paraId="2A1C7634" w14:textId="77777777" w:rsidR="00A535A4" w:rsidRDefault="000B0217">
            <w:pPr>
              <w:pStyle w:val="ListParagraph"/>
            </w:pPr>
            <w:r>
              <w:t>Coût ou licence</w:t>
            </w:r>
          </w:p>
          <w:p w14:paraId="20EF6D01" w14:textId="77777777" w:rsidR="00A535A4" w:rsidRDefault="000B0217">
            <w:pPr>
              <w:pStyle w:val="ListParagraph"/>
            </w:pPr>
            <w:r>
              <w:t>Courbe d’apprentissage</w:t>
            </w:r>
          </w:p>
          <w:p w14:paraId="1C35771D" w14:textId="77777777" w:rsidR="00A535A4" w:rsidRDefault="000B0217">
            <w:pPr>
              <w:pStyle w:val="ListParagraph"/>
            </w:pPr>
            <w:r>
              <w:t>Peu d’exemples connus</w:t>
            </w:r>
          </w:p>
          <w:p w14:paraId="4A274C68" w14:textId="77777777" w:rsidR="00A535A4" w:rsidRDefault="000B0217">
            <w:pPr>
              <w:pStyle w:val="ListParagraph"/>
            </w:pPr>
            <w:r>
              <w:t>Etc…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0673" w14:textId="77777777" w:rsidR="00A535A4" w:rsidRDefault="000B0217">
            <w:pPr>
              <w:spacing w:after="0"/>
            </w:pPr>
            <w:r>
              <w:t>Listez les sites, articles ou vidéos qui vous ont aidés à comprendre la technologie. Des exemples de projets similaires sont aussi très utiles.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34D5C" w14:textId="77777777" w:rsidR="00A535A4" w:rsidRDefault="000B0217">
            <w:pPr>
              <w:spacing w:after="0"/>
            </w:pPr>
            <w:r>
              <w:t>Écrivez une ou deux phrases qui indiquent si vous pensez que cette technologie serait adéquate ou non au besoin, et pourquoi.</w:t>
            </w:r>
          </w:p>
        </w:tc>
      </w:tr>
      <w:tr w:rsidR="00A535A4" w14:paraId="5D63FEA0" w14:textId="77777777">
        <w:tc>
          <w:tcPr>
            <w:tcW w:w="17270" w:type="dxa"/>
            <w:gridSpan w:val="6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0FB6" w14:textId="77777777" w:rsidR="00A535A4" w:rsidRDefault="000B02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Ce tableau n’est qu’un exemple, n’inscrivez rien ici, utilisez plutôt les tableaux des catégories spécifiques dans les prochaines pages :</w:t>
            </w:r>
          </w:p>
          <w:p w14:paraId="3FABB80C" w14:textId="77777777" w:rsidR="00A535A4" w:rsidRDefault="000B0217">
            <w:pPr>
              <w:pStyle w:val="TOC2"/>
              <w:tabs>
                <w:tab w:val="clear" w:pos="7263"/>
                <w:tab w:val="right" w:pos="6838"/>
              </w:tabs>
              <w:spacing w:after="0"/>
            </w:pPr>
            <w:r>
              <w:fldChar w:fldCharType="begin"/>
            </w:r>
            <w:r>
              <w:instrText xml:space="preserve"> TOC \o "1-2" \u \h </w:instrText>
            </w:r>
            <w:r>
              <w:fldChar w:fldCharType="separate"/>
            </w:r>
            <w:hyperlink w:anchor="_Toc144118370" w:history="1">
              <w:r>
                <w:rPr>
                  <w:rStyle w:val="Hyperlink"/>
                  <w:b/>
                  <w:bCs/>
                </w:rPr>
                <w:t>Plateformes de déploiement (matériel, logiciels, services cloud, etc.)</w:t>
              </w:r>
              <w:r>
                <w:rPr>
                  <w:b/>
                  <w:bCs/>
                </w:rPr>
                <w:tab/>
                <w:t>2</w:t>
              </w:r>
            </w:hyperlink>
          </w:p>
          <w:p w14:paraId="39C072A9" w14:textId="77777777" w:rsidR="00A535A4" w:rsidRDefault="004F5ED6">
            <w:pPr>
              <w:pStyle w:val="TOC2"/>
              <w:tabs>
                <w:tab w:val="clear" w:pos="7263"/>
                <w:tab w:val="right" w:pos="6838"/>
              </w:tabs>
              <w:spacing w:after="0"/>
            </w:pPr>
            <w:hyperlink w:anchor="_Toc144118371" w:history="1">
              <w:r w:rsidR="000B0217">
                <w:rPr>
                  <w:rStyle w:val="Hyperlink"/>
                  <w:b/>
                  <w:bCs/>
                </w:rPr>
                <w:t>Sources de données (bases de données, API web ou locale, etc.)</w:t>
              </w:r>
              <w:r w:rsidR="000B0217">
                <w:rPr>
                  <w:b/>
                  <w:bCs/>
                </w:rPr>
                <w:tab/>
                <w:t>3</w:t>
              </w:r>
            </w:hyperlink>
          </w:p>
          <w:p w14:paraId="26FB901E" w14:textId="77777777" w:rsidR="00A535A4" w:rsidRDefault="004F5ED6">
            <w:pPr>
              <w:pStyle w:val="TOC2"/>
              <w:tabs>
                <w:tab w:val="clear" w:pos="7263"/>
                <w:tab w:val="right" w:pos="6838"/>
              </w:tabs>
              <w:spacing w:after="0"/>
            </w:pPr>
            <w:hyperlink w:anchor="_Toc144118372" w:history="1">
              <w:r w:rsidR="000B0217">
                <w:rPr>
                  <w:rStyle w:val="Hyperlink"/>
                  <w:b/>
                  <w:bCs/>
                </w:rPr>
                <w:t xml:space="preserve">Langages, librairies et </w:t>
              </w:r>
              <w:r w:rsidR="000B0217">
                <w:rPr>
                  <w:rStyle w:val="Hyperlink"/>
                  <w:b/>
                  <w:bCs/>
                  <w:i/>
                  <w:iCs/>
                </w:rPr>
                <w:t>frameworks</w:t>
              </w:r>
              <w:r w:rsidR="000B0217">
                <w:rPr>
                  <w:b/>
                  <w:bCs/>
                </w:rPr>
                <w:tab/>
                <w:t>3</w:t>
              </w:r>
            </w:hyperlink>
          </w:p>
          <w:p w14:paraId="1BD496C2" w14:textId="77777777" w:rsidR="00A535A4" w:rsidRDefault="004F5ED6">
            <w:pPr>
              <w:pStyle w:val="TOC2"/>
              <w:tabs>
                <w:tab w:val="clear" w:pos="7263"/>
                <w:tab w:val="right" w:pos="6838"/>
              </w:tabs>
              <w:spacing w:after="0"/>
            </w:pPr>
            <w:hyperlink w:anchor="_Toc144118373" w:history="1">
              <w:r w:rsidR="000B0217">
                <w:rPr>
                  <w:rStyle w:val="Hyperlink"/>
                  <w:b/>
                  <w:bCs/>
                </w:rPr>
                <w:t>Environnement de développement</w:t>
              </w:r>
              <w:r w:rsidR="000B0217">
                <w:rPr>
                  <w:b/>
                  <w:bCs/>
                </w:rPr>
                <w:tab/>
                <w:t>3</w:t>
              </w:r>
            </w:hyperlink>
          </w:p>
          <w:p w14:paraId="45A84B5F" w14:textId="77777777" w:rsidR="00A535A4" w:rsidRDefault="004F5ED6">
            <w:pPr>
              <w:pStyle w:val="TOC2"/>
              <w:tabs>
                <w:tab w:val="clear" w:pos="7263"/>
                <w:tab w:val="right" w:pos="6838"/>
              </w:tabs>
              <w:spacing w:after="0"/>
            </w:pPr>
            <w:hyperlink w:anchor="_Toc144118374" w:history="1">
              <w:r w:rsidR="000B0217">
                <w:rPr>
                  <w:rStyle w:val="Hyperlink"/>
                  <w:b/>
                  <w:bCs/>
                </w:rPr>
                <w:t>Autres technologies</w:t>
              </w:r>
              <w:r w:rsidR="000B0217">
                <w:rPr>
                  <w:b/>
                  <w:bCs/>
                </w:rPr>
                <w:tab/>
                <w:t>3</w:t>
              </w:r>
            </w:hyperlink>
          </w:p>
          <w:p w14:paraId="64604C82" w14:textId="77777777" w:rsidR="00A535A4" w:rsidRDefault="000B0217">
            <w:pPr>
              <w:spacing w:after="0" w:line="240" w:lineRule="auto"/>
            </w:pPr>
            <w:r>
              <w:fldChar w:fldCharType="end"/>
            </w:r>
          </w:p>
        </w:tc>
      </w:tr>
    </w:tbl>
    <w:p w14:paraId="602C3370" w14:textId="77777777" w:rsidR="00A535A4" w:rsidRDefault="00A535A4"/>
    <w:p w14:paraId="1ABE3E6F" w14:textId="77777777" w:rsidR="00A535A4" w:rsidRDefault="00A535A4">
      <w:pPr>
        <w:pageBreakBefore/>
      </w:pPr>
    </w:p>
    <w:p w14:paraId="0F6DEDA3" w14:textId="77777777" w:rsidR="00A535A4" w:rsidRDefault="000B0217">
      <w:pPr>
        <w:pStyle w:val="Heading2"/>
      </w:pPr>
      <w:bookmarkStart w:id="2" w:name="_Toc144118370"/>
      <w:r>
        <w:t>Plateformes de déploiement (matériel, logiciels, services cloud, etc.)</w:t>
      </w:r>
      <w:bookmarkEnd w:id="2"/>
    </w:p>
    <w:p w14:paraId="07423A5E" w14:textId="77777777" w:rsidR="00A535A4" w:rsidRDefault="000B0217">
      <w:r>
        <w:t>Quelle sorte de matériel ou quelles alternatives (services web, virtualisation, etc.) sont nécessaires pour répondre au besoin?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3"/>
        <w:gridCol w:w="2324"/>
        <w:gridCol w:w="2328"/>
        <w:gridCol w:w="2324"/>
        <w:gridCol w:w="5643"/>
        <w:gridCol w:w="2328"/>
      </w:tblGrid>
      <w:tr w:rsidR="00A535A4" w14:paraId="37399C3C" w14:textId="77777777">
        <w:tc>
          <w:tcPr>
            <w:tcW w:w="23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EBD0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de la technologie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43EDD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 sommaire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75E2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Avantages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3187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Limitations ou incertitudes</w:t>
            </w:r>
          </w:p>
        </w:tc>
        <w:tc>
          <w:tcPr>
            <w:tcW w:w="56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B406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Références et exemples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3BED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Analyse (votre jugement)</w:t>
            </w:r>
          </w:p>
        </w:tc>
      </w:tr>
      <w:tr w:rsidR="00A535A4" w14:paraId="5D40B8D8" w14:textId="77777777">
        <w:tc>
          <w:tcPr>
            <w:tcW w:w="23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78EC" w14:textId="77777777" w:rsidR="00A535A4" w:rsidRDefault="000B021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Application Web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861" w14:textId="77777777" w:rsidR="00A535A4" w:rsidRDefault="000B0217">
            <w:pPr>
              <w:spacing w:after="0"/>
            </w:pPr>
            <w:r>
              <w:t>Un site web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6187D" w14:textId="77777777" w:rsidR="00A535A4" w:rsidRDefault="000B0217">
            <w:pPr>
              <w:spacing w:after="0"/>
            </w:pPr>
            <w:r>
              <w:t>+gratuit</w:t>
            </w:r>
          </w:p>
          <w:p w14:paraId="399658CA" w14:textId="77777777" w:rsidR="00A535A4" w:rsidRDefault="000B0217">
            <w:pPr>
              <w:spacing w:after="0"/>
            </w:pPr>
            <w:r>
              <w:t>+accessible avec à peu près toutes les plateformes</w:t>
            </w:r>
          </w:p>
          <w:p w14:paraId="57D90E01" w14:textId="77777777" w:rsidR="00A535A4" w:rsidRDefault="000B0217">
            <w:pPr>
              <w:spacing w:after="0"/>
            </w:pPr>
            <w:r>
              <w:t>+populaire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B2749" w14:textId="77777777" w:rsidR="00A535A4" w:rsidRDefault="000B0217">
            <w:pPr>
              <w:spacing w:after="0"/>
            </w:pPr>
            <w:r>
              <w:t>-pas sur si on aura besoin d’internet pour vraiment y accéder, vu que c’est un journal personnel et la base de données sera locale</w:t>
            </w:r>
          </w:p>
        </w:tc>
        <w:tc>
          <w:tcPr>
            <w:tcW w:w="56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FD14" w14:textId="77777777" w:rsidR="00A535A4" w:rsidRDefault="00A535A4">
            <w:pPr>
              <w:spacing w:after="0"/>
            </w:pP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FAEC5" w14:textId="77777777" w:rsidR="00A535A4" w:rsidRDefault="000B0217">
            <w:pPr>
              <w:spacing w:after="0"/>
            </w:pPr>
            <w:r>
              <w:t>Étant donné qu’il s’agit d’un prototype, créer une application Web serait le plus approprié.</w:t>
            </w:r>
          </w:p>
        </w:tc>
      </w:tr>
      <w:tr w:rsidR="00A535A4" w14:paraId="77A7CAEB" w14:textId="77777777">
        <w:tc>
          <w:tcPr>
            <w:tcW w:w="23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2B49" w14:textId="77777777" w:rsidR="00A535A4" w:rsidRDefault="000B02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Application Android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49CF" w14:textId="77777777" w:rsidR="00A535A4" w:rsidRDefault="000B0217">
            <w:pPr>
              <w:spacing w:after="0" w:line="240" w:lineRule="auto"/>
            </w:pPr>
            <w:r>
              <w:t>Une application pour téléphone Android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1968A" w14:textId="77777777" w:rsidR="00A535A4" w:rsidRDefault="000B0217">
            <w:pPr>
              <w:spacing w:after="0" w:line="240" w:lineRule="auto"/>
            </w:pPr>
            <w:r>
              <w:t>+faible cout</w:t>
            </w:r>
          </w:p>
          <w:p w14:paraId="1E590E37" w14:textId="77777777" w:rsidR="00A535A4" w:rsidRDefault="000B0217">
            <w:pPr>
              <w:spacing w:after="0" w:line="240" w:lineRule="auto"/>
            </w:pPr>
            <w:r>
              <w:t>+populaire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24E7" w14:textId="77777777" w:rsidR="00A535A4" w:rsidRDefault="000B0217">
            <w:pPr>
              <w:spacing w:after="0" w:line="240" w:lineRule="auto"/>
            </w:pPr>
            <w:r>
              <w:t>-pas sur avec la performance des appareils Android</w:t>
            </w:r>
          </w:p>
          <w:p w14:paraId="172B925A" w14:textId="77777777" w:rsidR="00A535A4" w:rsidRDefault="000B0217">
            <w:pPr>
              <w:spacing w:after="0" w:line="240" w:lineRule="auto"/>
            </w:pPr>
            <w:r>
              <w:t>-pas sur de la sécurité des appareils android</w:t>
            </w:r>
          </w:p>
          <w:p w14:paraId="7D9A57C4" w14:textId="77777777" w:rsidR="00A535A4" w:rsidRDefault="000B0217">
            <w:pPr>
              <w:spacing w:after="0" w:line="240" w:lineRule="auto"/>
            </w:pPr>
            <w:r>
              <w:t>-inaccessible sur les appareils iOs</w:t>
            </w:r>
          </w:p>
          <w:p w14:paraId="2525E893" w14:textId="77777777" w:rsidR="00A535A4" w:rsidRDefault="000B0217">
            <w:pPr>
              <w:spacing w:after="0" w:line="240" w:lineRule="auto"/>
            </w:pPr>
            <w:r>
              <w:t>-incertitude sur l’accès à la base de données</w:t>
            </w:r>
          </w:p>
        </w:tc>
        <w:tc>
          <w:tcPr>
            <w:tcW w:w="56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8184F" w14:textId="77777777" w:rsidR="00A535A4" w:rsidRDefault="004F5ED6">
            <w:pPr>
              <w:spacing w:after="0" w:line="240" w:lineRule="auto"/>
            </w:pPr>
            <w:hyperlink r:id="rId8" w:history="1">
              <w:r w:rsidR="000B0217">
                <w:rPr>
                  <w:rStyle w:val="Hyperlink"/>
                </w:rPr>
                <w:t>https://flutter.dev/multi-platform?gclid=EAIaIQobChMI8Muvu-LzgQMVDEdHAR1EyATdEAAYAiAAEgI08fD_BwE&amp;gclsrc=aw.ds</w:t>
              </w:r>
            </w:hyperlink>
          </w:p>
          <w:p w14:paraId="60A95E6C" w14:textId="77777777" w:rsidR="00A535A4" w:rsidRDefault="00A535A4">
            <w:pPr>
              <w:spacing w:after="0" w:line="240" w:lineRule="auto"/>
            </w:pPr>
          </w:p>
          <w:p w14:paraId="5C983943" w14:textId="77777777" w:rsidR="00A535A4" w:rsidRDefault="000B0217">
            <w:pPr>
              <w:spacing w:after="0" w:line="240" w:lineRule="auto"/>
            </w:pPr>
            <w:r>
              <w:t>https://dart.dev/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ABFC" w14:textId="77777777" w:rsidR="00A535A4" w:rsidRDefault="000B0217">
            <w:pPr>
              <w:spacing w:after="0" w:line="240" w:lineRule="auto"/>
            </w:pPr>
            <w:r>
              <w:t>Le déploiement peut être coûteux et nécessite un compte de développement Google Play Store. Pour l’instant, ce n’est pas la meilleure option.</w:t>
            </w:r>
          </w:p>
        </w:tc>
      </w:tr>
      <w:tr w:rsidR="00A535A4" w14:paraId="290C1BE1" w14:textId="77777777">
        <w:tc>
          <w:tcPr>
            <w:tcW w:w="23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9A8B" w14:textId="77777777" w:rsidR="00A535A4" w:rsidRDefault="000B02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Application iOs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CC65" w14:textId="77777777" w:rsidR="00A535A4" w:rsidRDefault="000B0217">
            <w:pPr>
              <w:spacing w:after="0" w:line="240" w:lineRule="auto"/>
            </w:pPr>
            <w:r>
              <w:t>Une application pour les iPhones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F08F3" w14:textId="77777777" w:rsidR="00A535A4" w:rsidRDefault="000B0217">
            <w:pPr>
              <w:spacing w:after="0" w:line="240" w:lineRule="auto"/>
            </w:pPr>
            <w:r>
              <w:t>+très populaire</w:t>
            </w:r>
          </w:p>
          <w:p w14:paraId="58D705FA" w14:textId="77777777" w:rsidR="00A535A4" w:rsidRDefault="000B0217">
            <w:pPr>
              <w:spacing w:after="0" w:line="240" w:lineRule="auto"/>
            </w:pPr>
            <w:r>
              <w:t>+sécuritaire</w:t>
            </w:r>
          </w:p>
          <w:p w14:paraId="4C0D2E66" w14:textId="77777777" w:rsidR="00A535A4" w:rsidRDefault="000B0217">
            <w:pPr>
              <w:tabs>
                <w:tab w:val="left" w:pos="1800"/>
              </w:tabs>
              <w:spacing w:after="0" w:line="240" w:lineRule="auto"/>
            </w:pPr>
            <w:r>
              <w:t>+accès à une bonne caméra</w:t>
            </w:r>
          </w:p>
        </w:tc>
        <w:tc>
          <w:tcPr>
            <w:tcW w:w="232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9CC15" w14:textId="77777777" w:rsidR="00A535A4" w:rsidRDefault="000B0217">
            <w:pPr>
              <w:spacing w:after="0" w:line="240" w:lineRule="auto"/>
            </w:pPr>
            <w:r>
              <w:t>-cout</w:t>
            </w:r>
          </w:p>
          <w:p w14:paraId="62D710FA" w14:textId="77777777" w:rsidR="00A535A4" w:rsidRDefault="000B0217">
            <w:pPr>
              <w:spacing w:after="0" w:line="240" w:lineRule="auto"/>
            </w:pPr>
            <w:r>
              <w:t>-courbe d’apprentissage</w:t>
            </w:r>
          </w:p>
          <w:p w14:paraId="6FB32E5E" w14:textId="77777777" w:rsidR="00A535A4" w:rsidRDefault="000B0217">
            <w:pPr>
              <w:spacing w:after="0" w:line="240" w:lineRule="auto"/>
            </w:pPr>
            <w:r>
              <w:t>-incertitude sur l’accès à la base de données</w:t>
            </w:r>
          </w:p>
        </w:tc>
        <w:tc>
          <w:tcPr>
            <w:tcW w:w="56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CD66" w14:textId="77777777" w:rsidR="00A535A4" w:rsidRDefault="000B0217">
            <w:pPr>
              <w:spacing w:after="0" w:line="240" w:lineRule="auto"/>
            </w:pPr>
            <w:r>
              <w:t>https://developer.apple.com/swift/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2A8A2" w14:textId="77777777" w:rsidR="00A535A4" w:rsidRDefault="000B0217">
            <w:pPr>
              <w:spacing w:after="0" w:line="240" w:lineRule="auto"/>
            </w:pPr>
            <w:r>
              <w:t>Raison similaire à l'application Android. De plus, je déteste Apple et tous ses produits.</w:t>
            </w:r>
          </w:p>
        </w:tc>
      </w:tr>
    </w:tbl>
    <w:p w14:paraId="50965616" w14:textId="77777777" w:rsidR="00A535A4" w:rsidRDefault="00A535A4"/>
    <w:p w14:paraId="3271718B" w14:textId="77777777" w:rsidR="00A535A4" w:rsidRDefault="00A535A4">
      <w:pPr>
        <w:pageBreakBefore/>
      </w:pPr>
    </w:p>
    <w:p w14:paraId="451DBC62" w14:textId="77777777" w:rsidR="00A535A4" w:rsidRDefault="000B0217">
      <w:pPr>
        <w:pStyle w:val="Heading2"/>
      </w:pPr>
      <w:bookmarkStart w:id="3" w:name="_Toc144118371"/>
      <w:r>
        <w:t>Sources de données (bases de données, API web ou locale, etc.)</w:t>
      </w:r>
      <w:bookmarkEnd w:id="3"/>
    </w:p>
    <w:p w14:paraId="20D0E21B" w14:textId="77777777" w:rsidR="00A535A4" w:rsidRDefault="000B0217">
      <w:r>
        <w:t>Si l’application aura besoin de conserver ou d’obtenir des données d’une DB ou d’une API, quelles technologies ou services pourraient les fournir?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3"/>
        <w:gridCol w:w="2793"/>
        <w:gridCol w:w="2797"/>
        <w:gridCol w:w="2793"/>
        <w:gridCol w:w="3296"/>
        <w:gridCol w:w="2798"/>
      </w:tblGrid>
      <w:tr w:rsidR="00A535A4" w14:paraId="5BC8B6AE" w14:textId="77777777"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EBDF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de la technologie</w:t>
            </w:r>
          </w:p>
        </w:tc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B771F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 sommaire</w:t>
            </w:r>
          </w:p>
        </w:tc>
        <w:tc>
          <w:tcPr>
            <w:tcW w:w="27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5A114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Avantages</w:t>
            </w:r>
          </w:p>
        </w:tc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3450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Limitations ou incertitudes</w:t>
            </w:r>
          </w:p>
        </w:tc>
        <w:tc>
          <w:tcPr>
            <w:tcW w:w="329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0B5CF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Références et exemples</w:t>
            </w:r>
          </w:p>
        </w:tc>
        <w:tc>
          <w:tcPr>
            <w:tcW w:w="279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8A62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Analyse (votre jugement)</w:t>
            </w:r>
          </w:p>
        </w:tc>
      </w:tr>
      <w:tr w:rsidR="00A535A4" w14:paraId="055E1656" w14:textId="77777777"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50C53" w14:textId="77777777" w:rsidR="00A535A4" w:rsidRDefault="000B021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SQL Server</w:t>
            </w:r>
          </w:p>
        </w:tc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6A132" w14:textId="77777777" w:rsidR="00A535A4" w:rsidRDefault="000B0217">
            <w:pPr>
              <w:spacing w:after="0"/>
            </w:pPr>
            <w:r>
              <w:t>Base de données pour windows</w:t>
            </w:r>
          </w:p>
        </w:tc>
        <w:tc>
          <w:tcPr>
            <w:tcW w:w="27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DB38" w14:textId="77777777" w:rsidR="00A535A4" w:rsidRDefault="000B0217">
            <w:pPr>
              <w:spacing w:after="0"/>
            </w:pPr>
            <w:r>
              <w:t>+sécuritaire</w:t>
            </w:r>
          </w:p>
          <w:p w14:paraId="6D00EE4C" w14:textId="77777777" w:rsidR="00A535A4" w:rsidRDefault="000B0217">
            <w:pPr>
              <w:spacing w:after="0"/>
            </w:pPr>
            <w:r>
              <w:t>+bonne performance</w:t>
            </w:r>
          </w:p>
          <w:p w14:paraId="57C2DCA8" w14:textId="77777777" w:rsidR="00A535A4" w:rsidRDefault="000B0217">
            <w:pPr>
              <w:spacing w:after="0"/>
            </w:pPr>
            <w:r>
              <w:t>+on peut l’intégrer avec beaucoup de systèmes</w:t>
            </w:r>
          </w:p>
        </w:tc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80D65" w14:textId="77777777" w:rsidR="00A535A4" w:rsidRDefault="000B0217">
            <w:pPr>
              <w:spacing w:after="0"/>
            </w:pPr>
            <w:r>
              <w:t>-licence (pas besoin pour le prototype)</w:t>
            </w:r>
          </w:p>
          <w:p w14:paraId="0946B8E8" w14:textId="77777777" w:rsidR="00A535A4" w:rsidRDefault="000B0217">
            <w:pPr>
              <w:spacing w:after="0"/>
            </w:pPr>
            <w:r>
              <w:t>-besoin d’une plateforme windows</w:t>
            </w:r>
          </w:p>
          <w:p w14:paraId="79304E41" w14:textId="77777777" w:rsidR="00A535A4" w:rsidRDefault="000B0217">
            <w:pPr>
              <w:spacing w:after="0"/>
            </w:pPr>
            <w:r>
              <w:t>-probablement pas le meilleur pour des appareils mobiles</w:t>
            </w:r>
          </w:p>
        </w:tc>
        <w:tc>
          <w:tcPr>
            <w:tcW w:w="329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19BC" w14:textId="77777777" w:rsidR="00A535A4" w:rsidRDefault="000B0217">
            <w:pPr>
              <w:spacing w:after="0"/>
            </w:pPr>
            <w:r>
              <w:t>https://www.microsoft.com/en-ca/sql-server/sql-server-downloads</w:t>
            </w:r>
          </w:p>
        </w:tc>
        <w:tc>
          <w:tcPr>
            <w:tcW w:w="279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2061" w14:textId="77777777" w:rsidR="00A535A4" w:rsidRDefault="000B0217">
            <w:pPr>
              <w:spacing w:after="0"/>
            </w:pPr>
            <w:r>
              <w:t>Permet le stockage de données et constitue une nouvelle technologie puisqu’aucun des membres de cette équipe ne l’a utilisé auparavant.</w:t>
            </w:r>
          </w:p>
        </w:tc>
      </w:tr>
      <w:tr w:rsidR="00A535A4" w14:paraId="370DB617" w14:textId="77777777"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BA6B4" w14:textId="77777777" w:rsidR="00A535A4" w:rsidRDefault="000B02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SQLite</w:t>
            </w:r>
          </w:p>
        </w:tc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7097A" w14:textId="77777777" w:rsidR="00A535A4" w:rsidRDefault="000B0217">
            <w:pPr>
              <w:spacing w:after="0" w:line="240" w:lineRule="auto"/>
            </w:pPr>
            <w:r>
              <w:t>Base de données pour desktop et mobile</w:t>
            </w:r>
          </w:p>
        </w:tc>
        <w:tc>
          <w:tcPr>
            <w:tcW w:w="279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6F1A" w14:textId="77777777" w:rsidR="00A535A4" w:rsidRDefault="000B0217">
            <w:pPr>
              <w:spacing w:after="0" w:line="240" w:lineRule="auto"/>
            </w:pPr>
            <w:r>
              <w:t>+peut être utilisé pour desktop et mobile</w:t>
            </w:r>
          </w:p>
          <w:p w14:paraId="494A13DC" w14:textId="77777777" w:rsidR="00A535A4" w:rsidRDefault="000B0217">
            <w:pPr>
              <w:spacing w:after="0" w:line="240" w:lineRule="auto"/>
            </w:pPr>
            <w:r>
              <w:t>+open-source</w:t>
            </w:r>
          </w:p>
          <w:p w14:paraId="39E8A97A" w14:textId="77777777" w:rsidR="00A535A4" w:rsidRDefault="000B0217">
            <w:pPr>
              <w:spacing w:after="0" w:line="240" w:lineRule="auto"/>
            </w:pPr>
            <w:r>
              <w:t>+pas de serveur</w:t>
            </w:r>
          </w:p>
          <w:p w14:paraId="2DBA7CE5" w14:textId="77777777" w:rsidR="00A535A4" w:rsidRDefault="000B0217">
            <w:pPr>
              <w:spacing w:after="0" w:line="240" w:lineRule="auto"/>
            </w:pPr>
            <w:r>
              <w:t>+déjà sur les plateformes iOs et Android</w:t>
            </w:r>
          </w:p>
        </w:tc>
        <w:tc>
          <w:tcPr>
            <w:tcW w:w="27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3348" w14:textId="77777777" w:rsidR="00A535A4" w:rsidRDefault="000B0217">
            <w:pPr>
              <w:spacing w:after="0" w:line="240" w:lineRule="auto"/>
            </w:pPr>
            <w:r>
              <w:t>-Peut prendre beaucoup de mémoire</w:t>
            </w:r>
          </w:p>
          <w:p w14:paraId="13FA460C" w14:textId="77777777" w:rsidR="00A535A4" w:rsidRDefault="000B0217">
            <w:pPr>
              <w:spacing w:after="0" w:line="240" w:lineRule="auto"/>
            </w:pPr>
            <w:r>
              <w:t>-peut être corrompu facilement dépendamment du setup</w:t>
            </w:r>
          </w:p>
          <w:p w14:paraId="035DFBA0" w14:textId="77777777" w:rsidR="00A535A4" w:rsidRDefault="000B0217">
            <w:pPr>
              <w:spacing w:after="0" w:line="240" w:lineRule="auto"/>
            </w:pPr>
            <w:r>
              <w:t>-mauvais pour le multithreading</w:t>
            </w:r>
          </w:p>
        </w:tc>
        <w:tc>
          <w:tcPr>
            <w:tcW w:w="329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E49E" w14:textId="77777777" w:rsidR="00A535A4" w:rsidRDefault="000B0217">
            <w:pPr>
              <w:spacing w:after="0" w:line="240" w:lineRule="auto"/>
            </w:pPr>
            <w:r>
              <w:t>https://www.sqlite.org/index.html</w:t>
            </w:r>
          </w:p>
        </w:tc>
        <w:tc>
          <w:tcPr>
            <w:tcW w:w="279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63C8" w14:textId="77777777" w:rsidR="00A535A4" w:rsidRDefault="000B0217">
            <w:pPr>
              <w:spacing w:after="0" w:line="240" w:lineRule="auto"/>
            </w:pPr>
            <w:r>
              <w:t>Il permet également le stockage de données et n'a pas été étudié en profondeur dans ce programme.</w:t>
            </w:r>
          </w:p>
        </w:tc>
      </w:tr>
    </w:tbl>
    <w:p w14:paraId="240F604E" w14:textId="77777777" w:rsidR="00A535A4" w:rsidRDefault="00A535A4"/>
    <w:p w14:paraId="7CEE62E7" w14:textId="77777777" w:rsidR="00A535A4" w:rsidRDefault="00A535A4">
      <w:pPr>
        <w:pageBreakBefore/>
      </w:pPr>
    </w:p>
    <w:p w14:paraId="60553E90" w14:textId="77777777" w:rsidR="00A535A4" w:rsidRDefault="000B0217">
      <w:pPr>
        <w:pStyle w:val="Heading2"/>
      </w:pPr>
      <w:bookmarkStart w:id="4" w:name="_Toc144118372"/>
      <w:r>
        <w:t xml:space="preserve">Langages, librairies et </w:t>
      </w:r>
      <w:r>
        <w:rPr>
          <w:i/>
          <w:iCs/>
        </w:rPr>
        <w:t>frameworks</w:t>
      </w:r>
      <w:bookmarkEnd w:id="4"/>
    </w:p>
    <w:p w14:paraId="414E03E3" w14:textId="77777777" w:rsidR="00A535A4" w:rsidRDefault="000B0217">
      <w:r>
        <w:t xml:space="preserve">Quels langages de programmation et quelles librairies ou </w:t>
      </w:r>
      <w:r>
        <w:rPr>
          <w:i/>
          <w:iCs/>
        </w:rPr>
        <w:t>frameworks</w:t>
      </w:r>
      <w:r>
        <w:t xml:space="preserve"> de ces langages pourraient répondre au besoin?</w:t>
      </w:r>
      <w:r>
        <w:br/>
      </w:r>
      <w:r>
        <w:rPr>
          <w:i/>
          <w:iCs/>
        </w:rPr>
        <w:t>Conseil : Le choix des librairies ou frameworks est souvent plus important que le choix du langage lui-même, donc mieux vaut commencer par là.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7"/>
        <w:gridCol w:w="2877"/>
        <w:gridCol w:w="2881"/>
        <w:gridCol w:w="2877"/>
        <w:gridCol w:w="2877"/>
        <w:gridCol w:w="2881"/>
      </w:tblGrid>
      <w:tr w:rsidR="00A535A4" w14:paraId="29091775" w14:textId="77777777"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F2AE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de la technologie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5E78A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 sommaire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042F1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Avantages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4FF06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Limitations ou incertitudes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8376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Références et exemples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8307D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Analyse (votre jugement)</w:t>
            </w:r>
          </w:p>
        </w:tc>
      </w:tr>
      <w:tr w:rsidR="00A535A4" w14:paraId="59E3A703" w14:textId="77777777"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5BA7F" w14:textId="77777777" w:rsidR="00A535A4" w:rsidRDefault="000B021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React.js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06F8F" w14:textId="77777777" w:rsidR="00A535A4" w:rsidRDefault="000B0217">
            <w:pPr>
              <w:spacing w:after="0"/>
            </w:pPr>
            <w:r>
              <w:t>Librairie javascript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47720" w14:textId="77777777" w:rsidR="00A535A4" w:rsidRDefault="000B0217">
            <w:pPr>
              <w:spacing w:after="0"/>
            </w:pPr>
            <w:r>
              <w:t>+on peut réutiliser des components</w:t>
            </w:r>
          </w:p>
          <w:p w14:paraId="547AC69D" w14:textId="77777777" w:rsidR="00A535A4" w:rsidRDefault="000B0217">
            <w:pPr>
              <w:spacing w:after="0"/>
            </w:pPr>
            <w:r>
              <w:t>+on peut l’utiliser pour des applications mobiles</w:t>
            </w:r>
          </w:p>
          <w:p w14:paraId="05225386" w14:textId="77777777" w:rsidR="00A535A4" w:rsidRDefault="000B0217">
            <w:pPr>
              <w:spacing w:after="0"/>
            </w:pPr>
            <w:r>
              <w:t>+beaucoup d’outils et d’extensions pour trouver les bugs</w:t>
            </w:r>
          </w:p>
          <w:p w14:paraId="10EAF108" w14:textId="77777777" w:rsidR="00A535A4" w:rsidRDefault="000B0217">
            <w:pPr>
              <w:spacing w:after="0"/>
            </w:pPr>
            <w:r>
              <w:t>+populaire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7FF9" w14:textId="77777777" w:rsidR="00A535A4" w:rsidRDefault="000B0217">
            <w:pPr>
              <w:spacing w:after="0"/>
            </w:pPr>
            <w:r>
              <w:t>-courbe d’apprentissage</w:t>
            </w:r>
          </w:p>
          <w:p w14:paraId="0C93328D" w14:textId="77777777" w:rsidR="00A535A4" w:rsidRDefault="000B0217">
            <w:pPr>
              <w:spacing w:after="0"/>
            </w:pPr>
            <w:r>
              <w:t>-beaucoup d’outils sont dépassés</w:t>
            </w:r>
          </w:p>
          <w:p w14:paraId="0606FC74" w14:textId="77777777" w:rsidR="00A535A4" w:rsidRDefault="000B0217">
            <w:pPr>
              <w:spacing w:after="0"/>
            </w:pPr>
            <w:r>
              <w:t>-peut devenir gros et être moins performant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FAE94" w14:textId="77777777" w:rsidR="00A535A4" w:rsidRDefault="000B0217">
            <w:pPr>
              <w:spacing w:after="0"/>
            </w:pPr>
            <w:r>
              <w:t>https://react.dev/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45B2" w14:textId="77777777" w:rsidR="00A535A4" w:rsidRDefault="000B0217">
            <w:pPr>
              <w:spacing w:after="0"/>
            </w:pPr>
            <w:r>
              <w:t>Il est adaptable, ce qui facilitera la traduction du prototype au format mobile à l'avenir.</w:t>
            </w:r>
          </w:p>
        </w:tc>
      </w:tr>
      <w:tr w:rsidR="00A535A4" w14:paraId="287111ED" w14:textId="77777777"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06C5" w14:textId="77777777" w:rsidR="00A535A4" w:rsidRDefault="000B02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Angular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F5D87" w14:textId="77777777" w:rsidR="00A535A4" w:rsidRDefault="000B0217">
            <w:pPr>
              <w:spacing w:after="0" w:line="240" w:lineRule="auto"/>
            </w:pPr>
            <w:r>
              <w:t>Plateforme et framework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3D317" w14:textId="77777777" w:rsidR="00A535A4" w:rsidRDefault="000B0217">
            <w:pPr>
              <w:spacing w:after="0" w:line="240" w:lineRule="auto"/>
            </w:pPr>
            <w:r>
              <w:t>+Angular a tout</w:t>
            </w:r>
          </w:p>
          <w:p w14:paraId="39C60B66" w14:textId="77777777" w:rsidR="00A535A4" w:rsidRDefault="000B0217">
            <w:pPr>
              <w:spacing w:after="0" w:line="240" w:lineRule="auto"/>
            </w:pPr>
            <w:r>
              <w:t>+Utilise typescript</w:t>
            </w:r>
          </w:p>
          <w:p w14:paraId="7DB00D0F" w14:textId="77777777" w:rsidR="00A535A4" w:rsidRDefault="000B0217">
            <w:pPr>
              <w:spacing w:after="0" w:line="240" w:lineRule="auto"/>
            </w:pPr>
            <w:r>
              <w:t>+La structure et l’organisation des components est clair</w:t>
            </w:r>
          </w:p>
          <w:p w14:paraId="65F203D0" w14:textId="77777777" w:rsidR="00A535A4" w:rsidRDefault="000B0217">
            <w:pPr>
              <w:spacing w:after="0" w:line="240" w:lineRule="auto"/>
            </w:pPr>
            <w:r>
              <w:t>+populaire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3D13" w14:textId="77777777" w:rsidR="00A535A4" w:rsidRDefault="000B0217">
            <w:pPr>
              <w:spacing w:after="0" w:line="240" w:lineRule="auto"/>
            </w:pPr>
            <w:r>
              <w:t>-performance</w:t>
            </w:r>
          </w:p>
          <w:p w14:paraId="7BF8B4B3" w14:textId="77777777" w:rsidR="00A535A4" w:rsidRDefault="000B0217">
            <w:pPr>
              <w:spacing w:after="0" w:line="240" w:lineRule="auto"/>
            </w:pPr>
            <w:r>
              <w:t>-trop lourd pour les petits projets</w:t>
            </w:r>
          </w:p>
          <w:p w14:paraId="0F393D14" w14:textId="77777777" w:rsidR="00A535A4" w:rsidRDefault="000B0217">
            <w:pPr>
              <w:spacing w:after="0" w:line="240" w:lineRule="auto"/>
            </w:pPr>
            <w:r>
              <w:t>-pourrait être dur de le mettre à jour dans le futur avec de nouvelles versions d’angular</w:t>
            </w:r>
          </w:p>
          <w:p w14:paraId="21E8DA18" w14:textId="77777777" w:rsidR="00A535A4" w:rsidRDefault="000B0217">
            <w:pPr>
              <w:spacing w:after="0" w:line="240" w:lineRule="auto"/>
            </w:pPr>
            <w:r>
              <w:t>-syntaxe peut être compliqué à apprendre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39C89" w14:textId="77777777" w:rsidR="00A535A4" w:rsidRDefault="000B0217">
            <w:pPr>
              <w:spacing w:after="0" w:line="240" w:lineRule="auto"/>
            </w:pPr>
            <w:r>
              <w:t>https://angular.io/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4176" w14:textId="04C4A8CE" w:rsidR="00A535A4" w:rsidRDefault="00A6590D">
            <w:pPr>
              <w:spacing w:after="0" w:line="240" w:lineRule="auto"/>
            </w:pPr>
            <w:r>
              <w:t xml:space="preserve">Ce </w:t>
            </w:r>
            <w:r w:rsidR="000B0217">
              <w:t>n'est pas une nouvelle technologie</w:t>
            </w:r>
            <w:r w:rsidR="004F5ED6">
              <w:t xml:space="preserve"> et il est un peu gros pour notre prototype</w:t>
            </w:r>
            <w:r w:rsidR="000B0217">
              <w:t>.</w:t>
            </w:r>
            <w:r>
              <w:t xml:space="preserve"> Cependant, c’est un outil puissant</w:t>
            </w:r>
            <w:r w:rsidR="004F5ED6">
              <w:t>.</w:t>
            </w:r>
          </w:p>
        </w:tc>
      </w:tr>
    </w:tbl>
    <w:p w14:paraId="14C98492" w14:textId="77777777" w:rsidR="00A535A4" w:rsidRDefault="00A535A4"/>
    <w:p w14:paraId="11EF95DB" w14:textId="77777777" w:rsidR="00A535A4" w:rsidRDefault="00A535A4">
      <w:pPr>
        <w:pageBreakBefore/>
      </w:pPr>
    </w:p>
    <w:p w14:paraId="2F54AA9B" w14:textId="77777777" w:rsidR="00A535A4" w:rsidRDefault="000B0217">
      <w:pPr>
        <w:pStyle w:val="Heading2"/>
      </w:pPr>
      <w:bookmarkStart w:id="5" w:name="_Toc144118373"/>
      <w:r>
        <w:t>Environnement de développement</w:t>
      </w:r>
      <w:bookmarkEnd w:id="5"/>
    </w:p>
    <w:p w14:paraId="5E21D10D" w14:textId="77777777" w:rsidR="00A535A4" w:rsidRDefault="000B0217">
      <w:r>
        <w:t>Pour développer le logiciel répondant au besoin, quels outils ou processus de développement seraient utiles ou nécessaires?</w:t>
      </w:r>
      <w:r>
        <w:br/>
        <w:t>Certaines plateformes nécessitent parfois l’utilisation de logiciels spécifiques pour le développement d’applications; Si c’est le cas, il faut les identifier ici.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3"/>
        <w:gridCol w:w="2773"/>
        <w:gridCol w:w="2777"/>
        <w:gridCol w:w="2773"/>
        <w:gridCol w:w="3396"/>
        <w:gridCol w:w="2778"/>
      </w:tblGrid>
      <w:tr w:rsidR="00A535A4" w14:paraId="3CA289C1" w14:textId="77777777"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DCA45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de la technologie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59E24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 sommaire</w:t>
            </w:r>
          </w:p>
        </w:tc>
        <w:tc>
          <w:tcPr>
            <w:tcW w:w="27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CC8F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Avantages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38A1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Limitations ou incertitudes</w:t>
            </w:r>
          </w:p>
        </w:tc>
        <w:tc>
          <w:tcPr>
            <w:tcW w:w="3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D588C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Références et exemples</w:t>
            </w:r>
          </w:p>
        </w:tc>
        <w:tc>
          <w:tcPr>
            <w:tcW w:w="2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C774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Analyse (votre jugement)</w:t>
            </w:r>
          </w:p>
        </w:tc>
      </w:tr>
      <w:tr w:rsidR="00A535A4" w14:paraId="1CDA52C8" w14:textId="77777777"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B7812" w14:textId="77777777" w:rsidR="00A535A4" w:rsidRDefault="000B021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Visual studio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24E6" w14:textId="77777777" w:rsidR="00A535A4" w:rsidRDefault="000B0217">
            <w:pPr>
              <w:spacing w:after="0"/>
            </w:pPr>
            <w:r>
              <w:t>Environnement de développement fait par Microsoft</w:t>
            </w:r>
          </w:p>
        </w:tc>
        <w:tc>
          <w:tcPr>
            <w:tcW w:w="27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68E00" w14:textId="77777777" w:rsidR="00A535A4" w:rsidRDefault="000B0217">
            <w:pPr>
              <w:spacing w:after="0"/>
            </w:pPr>
            <w:r>
              <w:t>+peut utiliser beaucoup de langues</w:t>
            </w:r>
          </w:p>
          <w:p w14:paraId="5F729F58" w14:textId="77777777" w:rsidR="00A535A4" w:rsidRDefault="000B0217">
            <w:pPr>
              <w:spacing w:after="0"/>
            </w:pPr>
            <w:r>
              <w:t>+bons outils pour débug</w:t>
            </w:r>
          </w:p>
          <w:p w14:paraId="4B57CADC" w14:textId="77777777" w:rsidR="00A535A4" w:rsidRDefault="000B0217">
            <w:pPr>
              <w:spacing w:after="0"/>
            </w:pPr>
            <w:r>
              <w:t>+vient avec des outils pour utiliser SQL Server</w:t>
            </w:r>
          </w:p>
          <w:p w14:paraId="020E363D" w14:textId="77777777" w:rsidR="00A535A4" w:rsidRDefault="000B0217">
            <w:pPr>
              <w:spacing w:after="0"/>
            </w:pPr>
            <w:r>
              <w:t>+il peut analyser notre code</w:t>
            </w:r>
          </w:p>
          <w:p w14:paraId="76436D3E" w14:textId="77777777" w:rsidR="00A535A4" w:rsidRDefault="000B0217">
            <w:pPr>
              <w:spacing w:after="0"/>
            </w:pPr>
            <w:r>
              <w:t>+gratuit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2CE60" w14:textId="77777777" w:rsidR="00A535A4" w:rsidRDefault="000B0217">
            <w:pPr>
              <w:spacing w:after="0"/>
            </w:pPr>
            <w:r>
              <w:t>-performance</w:t>
            </w:r>
          </w:p>
          <w:p w14:paraId="33740407" w14:textId="77777777" w:rsidR="00A535A4" w:rsidRDefault="000B0217">
            <w:pPr>
              <w:spacing w:after="0"/>
            </w:pPr>
            <w:r>
              <w:t>-il a beaucoup d’outils, peut-être un peu trop</w:t>
            </w:r>
          </w:p>
          <w:p w14:paraId="04CB6181" w14:textId="77777777" w:rsidR="00A535A4" w:rsidRDefault="000B0217">
            <w:pPr>
              <w:spacing w:after="0"/>
            </w:pPr>
            <w:r>
              <w:t>-difficile à utiliser hors Windows</w:t>
            </w:r>
          </w:p>
        </w:tc>
        <w:tc>
          <w:tcPr>
            <w:tcW w:w="3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46FE" w14:textId="77777777" w:rsidR="00A535A4" w:rsidRDefault="000B0217">
            <w:pPr>
              <w:spacing w:after="0"/>
            </w:pPr>
            <w:r>
              <w:t>https://visualstudio.microsoft.com/</w:t>
            </w:r>
          </w:p>
        </w:tc>
        <w:tc>
          <w:tcPr>
            <w:tcW w:w="2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2970" w14:textId="77777777" w:rsidR="00A535A4" w:rsidRDefault="000B0217">
            <w:pPr>
              <w:spacing w:after="0"/>
            </w:pPr>
            <w:r>
              <w:t>Meilleur IDE pour coder avec C#. Les deux membres de l’équipe y ont accès gratuitement.</w:t>
            </w:r>
          </w:p>
        </w:tc>
      </w:tr>
      <w:tr w:rsidR="00A535A4" w14:paraId="23428A62" w14:textId="77777777"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72C2" w14:textId="77777777" w:rsidR="00A535A4" w:rsidRDefault="000B02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Visual Studio Code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7958" w14:textId="77777777" w:rsidR="00A535A4" w:rsidRDefault="00A535A4">
            <w:pPr>
              <w:spacing w:after="0" w:line="240" w:lineRule="auto"/>
            </w:pPr>
          </w:p>
        </w:tc>
        <w:tc>
          <w:tcPr>
            <w:tcW w:w="27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5069A" w14:textId="77777777" w:rsidR="00A535A4" w:rsidRDefault="000B0217">
            <w:pPr>
              <w:spacing w:after="0" w:line="240" w:lineRule="auto"/>
            </w:pPr>
            <w:r>
              <w:t>+open-source</w:t>
            </w:r>
          </w:p>
          <w:p w14:paraId="5C8B0F6B" w14:textId="77777777" w:rsidR="00A535A4" w:rsidRDefault="000B0217">
            <w:pPr>
              <w:spacing w:after="0" w:line="240" w:lineRule="auto"/>
            </w:pPr>
            <w:r>
              <w:t>+git est intégré</w:t>
            </w:r>
          </w:p>
          <w:p w14:paraId="5DDB7507" w14:textId="77777777" w:rsidR="00A535A4" w:rsidRDefault="000B0217">
            <w:pPr>
              <w:spacing w:after="0" w:line="240" w:lineRule="auto"/>
            </w:pPr>
            <w:r>
              <w:t>+c’est beau</w:t>
            </w:r>
          </w:p>
          <w:p w14:paraId="472582BB" w14:textId="77777777" w:rsidR="00A535A4" w:rsidRDefault="000B0217">
            <w:pPr>
              <w:spacing w:after="0" w:line="240" w:lineRule="auto"/>
            </w:pPr>
            <w:r>
              <w:t>+facile à utiliser</w:t>
            </w:r>
          </w:p>
          <w:p w14:paraId="05151D13" w14:textId="77777777" w:rsidR="00A535A4" w:rsidRDefault="000B0217">
            <w:pPr>
              <w:spacing w:after="0" w:line="240" w:lineRule="auto"/>
            </w:pPr>
            <w:r>
              <w:t>+populaire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0CEA" w14:textId="77777777" w:rsidR="00A535A4" w:rsidRDefault="000B0217">
            <w:pPr>
              <w:spacing w:after="0" w:line="240" w:lineRule="auto"/>
            </w:pPr>
            <w:r>
              <w:t>-peut prendre beaucoup de mémoire</w:t>
            </w:r>
          </w:p>
          <w:p w14:paraId="74412A85" w14:textId="77777777" w:rsidR="00A535A4" w:rsidRDefault="000B0217">
            <w:pPr>
              <w:spacing w:after="0" w:line="240" w:lineRule="auto"/>
            </w:pPr>
            <w:r>
              <w:t>-refactoring peut être difficile</w:t>
            </w:r>
          </w:p>
          <w:p w14:paraId="03093565" w14:textId="77777777" w:rsidR="00A535A4" w:rsidRDefault="000B0217">
            <w:pPr>
              <w:spacing w:after="0" w:line="240" w:lineRule="auto"/>
            </w:pPr>
            <w:r>
              <w:t>-performance</w:t>
            </w:r>
          </w:p>
        </w:tc>
        <w:tc>
          <w:tcPr>
            <w:tcW w:w="3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0796" w14:textId="77777777" w:rsidR="00A535A4" w:rsidRDefault="000B0217">
            <w:pPr>
              <w:spacing w:after="0" w:line="240" w:lineRule="auto"/>
            </w:pPr>
            <w:r>
              <w:t>https://code.visualstudio.com/</w:t>
            </w:r>
          </w:p>
        </w:tc>
        <w:tc>
          <w:tcPr>
            <w:tcW w:w="2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B932" w14:textId="77777777" w:rsidR="00A535A4" w:rsidRDefault="000B0217">
            <w:pPr>
              <w:spacing w:after="0" w:line="240" w:lineRule="auto"/>
            </w:pPr>
            <w:r>
              <w:t>C'est gratuit, mais les plantages et bugs constants vous font souhaiter que ce soit payant.</w:t>
            </w:r>
          </w:p>
        </w:tc>
      </w:tr>
      <w:tr w:rsidR="00A535A4" w14:paraId="593EA4A2" w14:textId="77777777"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39590" w14:textId="77777777" w:rsidR="00A535A4" w:rsidRDefault="000B02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IntelliJ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857C" w14:textId="77777777" w:rsidR="00A535A4" w:rsidRDefault="00A535A4">
            <w:pPr>
              <w:spacing w:after="0" w:line="240" w:lineRule="auto"/>
            </w:pPr>
          </w:p>
        </w:tc>
        <w:tc>
          <w:tcPr>
            <w:tcW w:w="27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CD86" w14:textId="77777777" w:rsidR="00A535A4" w:rsidRDefault="000B0217">
            <w:pPr>
              <w:spacing w:after="0" w:line="240" w:lineRule="auto"/>
            </w:pPr>
            <w:r>
              <w:t>+peut finir notre code</w:t>
            </w:r>
          </w:p>
          <w:p w14:paraId="0107619B" w14:textId="77777777" w:rsidR="00A535A4" w:rsidRDefault="000B0217">
            <w:pPr>
              <w:spacing w:after="0" w:line="240" w:lineRule="auto"/>
            </w:pPr>
            <w:r>
              <w:t>+peut analyser notre code pour avoir une meilleure structure et trouver des problèmes</w:t>
            </w:r>
          </w:p>
          <w:p w14:paraId="13381535" w14:textId="77777777" w:rsidR="00A535A4" w:rsidRDefault="000B0217">
            <w:pPr>
              <w:spacing w:after="0" w:line="240" w:lineRule="auto"/>
            </w:pPr>
            <w:r>
              <w:t>+a beaucoup d’outils pour nous aider avec les bases de données</w:t>
            </w:r>
          </w:p>
        </w:tc>
        <w:tc>
          <w:tcPr>
            <w:tcW w:w="27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257F0" w14:textId="77777777" w:rsidR="00A535A4" w:rsidRDefault="000B0217">
            <w:pPr>
              <w:spacing w:after="0" w:line="240" w:lineRule="auto"/>
            </w:pPr>
            <w:r>
              <w:t>-performance</w:t>
            </w:r>
          </w:p>
          <w:p w14:paraId="2E4474AF" w14:textId="77777777" w:rsidR="00A535A4" w:rsidRDefault="000B0217">
            <w:pPr>
              <w:spacing w:after="0" w:line="240" w:lineRule="auto"/>
            </w:pPr>
            <w:r>
              <w:t>-utilise beaucoup de mémoire</w:t>
            </w:r>
          </w:p>
          <w:p w14:paraId="133D1B51" w14:textId="77777777" w:rsidR="00A535A4" w:rsidRDefault="000B0217">
            <w:pPr>
              <w:spacing w:after="0" w:line="240" w:lineRule="auto"/>
            </w:pPr>
            <w:r>
              <w:t>-peut avoir des problèmes avec les gros fichiers</w:t>
            </w:r>
          </w:p>
        </w:tc>
        <w:tc>
          <w:tcPr>
            <w:tcW w:w="3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BFAE" w14:textId="77777777" w:rsidR="00A535A4" w:rsidRDefault="000B0217">
            <w:pPr>
              <w:spacing w:after="0" w:line="240" w:lineRule="auto"/>
            </w:pPr>
            <w:r>
              <w:t>https://www.jetbrains.com/idea/</w:t>
            </w:r>
          </w:p>
        </w:tc>
        <w:tc>
          <w:tcPr>
            <w:tcW w:w="2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341B" w14:textId="77777777" w:rsidR="00A535A4" w:rsidRDefault="000B0217">
            <w:pPr>
              <w:spacing w:after="0" w:line="240" w:lineRule="auto"/>
            </w:pPr>
            <w:r>
              <w:t>Impossible d'écrire du C# dans cet IDE.</w:t>
            </w:r>
          </w:p>
        </w:tc>
      </w:tr>
    </w:tbl>
    <w:p w14:paraId="533EB6DD" w14:textId="77777777" w:rsidR="00A535A4" w:rsidRDefault="00A535A4"/>
    <w:p w14:paraId="27FA1839" w14:textId="77777777" w:rsidR="00A535A4" w:rsidRDefault="000B0217">
      <w:pPr>
        <w:pStyle w:val="Heading2"/>
      </w:pPr>
      <w:bookmarkStart w:id="6" w:name="_Toc144118374"/>
      <w:r>
        <w:t>Autres technologies</w:t>
      </w:r>
      <w:bookmarkEnd w:id="6"/>
    </w:p>
    <w:p w14:paraId="408017AD" w14:textId="77777777" w:rsidR="00A535A4" w:rsidRDefault="000B0217">
      <w:r>
        <w:t>Y a-t-il d’autres catégories de technologies qui sont nécessaires ou utiles pour répondre au besoin?</w:t>
      </w:r>
      <w:r>
        <w:br/>
        <w:t>Par exemple, des logiciels ou applications existantes qui couvrent déjà la majorité des fonctionnalités répondant au besoin.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7"/>
        <w:gridCol w:w="2877"/>
        <w:gridCol w:w="2881"/>
        <w:gridCol w:w="2877"/>
        <w:gridCol w:w="2877"/>
        <w:gridCol w:w="2881"/>
      </w:tblGrid>
      <w:tr w:rsidR="00A535A4" w14:paraId="5046D0E3" w14:textId="77777777"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920F1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Nom de la technologie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6FE8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 sommaire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CD27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Avantages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4203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Limitations ou incertitudes</w:t>
            </w: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35B2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Références et exemples</w:t>
            </w: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C7E1" w14:textId="77777777" w:rsidR="00A535A4" w:rsidRDefault="000B0217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Analyse (votre jugement)</w:t>
            </w:r>
          </w:p>
        </w:tc>
      </w:tr>
      <w:tr w:rsidR="00A535A4" w14:paraId="7C8AFB6E" w14:textId="77777777"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7F9D" w14:textId="77777777" w:rsidR="00A535A4" w:rsidRDefault="00A535A4">
            <w:pPr>
              <w:spacing w:after="0"/>
              <w:rPr>
                <w:b/>
                <w:bCs/>
              </w:rPr>
            </w:pP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47A21" w14:textId="77777777" w:rsidR="00A535A4" w:rsidRDefault="00A535A4">
            <w:pPr>
              <w:spacing w:after="0"/>
            </w:pP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E4ADB" w14:textId="77777777" w:rsidR="00A535A4" w:rsidRDefault="00A535A4">
            <w:pPr>
              <w:spacing w:after="0"/>
            </w:pP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B1F6" w14:textId="77777777" w:rsidR="00A535A4" w:rsidRDefault="00A535A4">
            <w:pPr>
              <w:spacing w:after="0"/>
            </w:pPr>
          </w:p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A14B1" w14:textId="77777777" w:rsidR="00A535A4" w:rsidRDefault="00A535A4">
            <w:pPr>
              <w:spacing w:after="0"/>
            </w:pPr>
          </w:p>
        </w:tc>
        <w:tc>
          <w:tcPr>
            <w:tcW w:w="28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89A7A" w14:textId="77777777" w:rsidR="00A535A4" w:rsidRDefault="00A535A4">
            <w:pPr>
              <w:spacing w:after="0"/>
            </w:pPr>
          </w:p>
        </w:tc>
      </w:tr>
    </w:tbl>
    <w:p w14:paraId="7ADCA53E" w14:textId="77777777" w:rsidR="000B0217" w:rsidRDefault="000B0217">
      <w:pPr>
        <w:sectPr w:rsidR="000B0217">
          <w:headerReference w:type="default" r:id="rId9"/>
          <w:pgSz w:w="20160" w:h="12240" w:orient="landscape"/>
          <w:pgMar w:top="1440" w:right="1440" w:bottom="1440" w:left="1440" w:header="720" w:footer="720" w:gutter="0"/>
          <w:cols w:space="720"/>
        </w:sectPr>
      </w:pPr>
    </w:p>
    <w:p w14:paraId="7DBC2625" w14:textId="77777777" w:rsidR="00A535A4" w:rsidRDefault="000B0217">
      <w:pPr>
        <w:pStyle w:val="Heading1"/>
      </w:pPr>
      <w:r>
        <w:lastRenderedPageBreak/>
        <w:t>Choix et justification des technologies</w:t>
      </w:r>
    </w:p>
    <w:p w14:paraId="36104590" w14:textId="77777777" w:rsidR="00A535A4" w:rsidRDefault="000B0217">
      <w:r>
        <w:t>Indiquez ci-dessous quelles technologies vous avez décidé d’utiliser pour réaliser le projet décrit en haut.</w:t>
      </w:r>
      <w:r>
        <w:br/>
      </w:r>
      <w:r>
        <w:rPr>
          <w:i/>
          <w:iCs/>
        </w:rPr>
        <w:t>Note : Il est possible que vous changiez d’avis lors de la mise à l’essai, et c’est tout à fait correct; Les choix fait ici sont seulement provisoires.</w:t>
      </w:r>
    </w:p>
    <w:p w14:paraId="29498359" w14:textId="77777777" w:rsidR="00A535A4" w:rsidRDefault="000B0217">
      <w:pPr>
        <w:pStyle w:val="ListParagraph"/>
      </w:pPr>
      <w:r>
        <w:t>(</w:t>
      </w:r>
      <w:r>
        <w:rPr>
          <w:shd w:val="clear" w:color="auto" w:fill="FFFF00"/>
        </w:rPr>
        <w:t>Quelles technologies utiliser et pourquoi? – en bref, résumez ici les technologies que vous avez choisies parmi celles-ci-dessus</w:t>
      </w:r>
      <w:r>
        <w:t>)</w:t>
      </w:r>
    </w:p>
    <w:p w14:paraId="0440C59A" w14:textId="70AC095D" w:rsidR="00A535A4" w:rsidRDefault="000B0217">
      <w:pPr>
        <w:pStyle w:val="ListParagraph"/>
        <w:numPr>
          <w:ilvl w:val="1"/>
          <w:numId w:val="1"/>
        </w:numPr>
      </w:pPr>
      <w:r>
        <w:t>Application Web</w:t>
      </w:r>
      <w:r w:rsidR="00D2113B">
        <w:t>,</w:t>
      </w:r>
      <w:r w:rsidR="00254C39">
        <w:t xml:space="preserve"> c’est facile à utiliser</w:t>
      </w:r>
      <w:r w:rsidR="00EC4A0D">
        <w:t xml:space="preserve">, c’est accessible </w:t>
      </w:r>
      <w:r w:rsidR="00254C39">
        <w:t>et on ne compte pas payer pour le mettre da</w:t>
      </w:r>
      <w:r w:rsidR="006818C9">
        <w:t>ns GoogleStore ou AppStore</w:t>
      </w:r>
      <w:r w:rsidR="00EC4A0D">
        <w:t xml:space="preserve"> pour l’instant</w:t>
      </w:r>
    </w:p>
    <w:p w14:paraId="43E9575F" w14:textId="32ACDA11" w:rsidR="00A535A4" w:rsidRDefault="000B0217">
      <w:pPr>
        <w:pStyle w:val="ListParagraph"/>
        <w:numPr>
          <w:ilvl w:val="1"/>
          <w:numId w:val="1"/>
        </w:numPr>
      </w:pPr>
      <w:r>
        <w:t>SQL Server</w:t>
      </w:r>
      <w:r w:rsidR="00D2113B">
        <w:t>, c’est nouveau et ça marche bien avec Visual Studio</w:t>
      </w:r>
    </w:p>
    <w:p w14:paraId="69C9BAB7" w14:textId="4F51D4C4" w:rsidR="00A535A4" w:rsidRDefault="000B0217">
      <w:pPr>
        <w:pStyle w:val="ListParagraph"/>
        <w:numPr>
          <w:ilvl w:val="1"/>
          <w:numId w:val="1"/>
        </w:numPr>
      </w:pPr>
      <w:r>
        <w:t>React.js</w:t>
      </w:r>
      <w:r w:rsidR="00D2113B">
        <w:t xml:space="preserve">, </w:t>
      </w:r>
      <w:r w:rsidR="00E611B8">
        <w:t>il est versatile et a tous les outils necessaires piur accomplir notre but. De plus, il sera facile de le traduire pour en faire une application mobile</w:t>
      </w:r>
    </w:p>
    <w:p w14:paraId="7B0CEB33" w14:textId="2B9659CD" w:rsidR="00A535A4" w:rsidRDefault="000B0217">
      <w:pPr>
        <w:pStyle w:val="ListParagraph"/>
        <w:numPr>
          <w:ilvl w:val="1"/>
          <w:numId w:val="1"/>
        </w:numPr>
      </w:pPr>
      <w:r>
        <w:t>Visual studio</w:t>
      </w:r>
      <w:r w:rsidR="0040076C">
        <w:t xml:space="preserve">, on ne l’a pas utilisé </w:t>
      </w:r>
      <w:r w:rsidR="006045BE">
        <w:t>dans</w:t>
      </w:r>
      <w:r w:rsidR="0040076C">
        <w:t xml:space="preserve"> ce bu</w:t>
      </w:r>
      <w:r w:rsidR="00117F39">
        <w:t>t</w:t>
      </w:r>
      <w:r w:rsidR="0040076C">
        <w:t xml:space="preserve"> avant</w:t>
      </w:r>
      <w:r w:rsidR="00117F39">
        <w:t xml:space="preserve">, </w:t>
      </w:r>
      <w:r w:rsidR="00E611B8">
        <w:t>mais il a tous les outils nécessaires pour accomplir botre but</w:t>
      </w:r>
    </w:p>
    <w:p w14:paraId="39A7F2DF" w14:textId="77777777" w:rsidR="00A535A4" w:rsidRDefault="000B0217">
      <w:pPr>
        <w:pStyle w:val="ListParagraph"/>
        <w:numPr>
          <w:ilvl w:val="0"/>
          <w:numId w:val="0"/>
        </w:numPr>
        <w:ind w:left="340" w:hanging="360"/>
      </w:pPr>
      <w:r>
        <w:t>Chacune de ces technologies est l’option la plus appropriée ou la seule qui répond aux besoins de ce prototype.</w:t>
      </w:r>
    </w:p>
    <w:p w14:paraId="7B1D2BB3" w14:textId="77777777" w:rsidR="00A535A4" w:rsidRDefault="00A535A4"/>
    <w:p w14:paraId="2922784D" w14:textId="77777777" w:rsidR="00A535A4" w:rsidRDefault="000B0217">
      <w:pPr>
        <w:pStyle w:val="Heading1"/>
      </w:pPr>
      <w:r>
        <w:t>Proposition de prototype</w:t>
      </w:r>
    </w:p>
    <w:p w14:paraId="2A6DE8A2" w14:textId="77777777" w:rsidR="00A535A4" w:rsidRDefault="000B0217">
      <w:r>
        <w:t>Afin de tester si ces technologies seront adaptées au développement du projet décrit en haut, proposez un petit sous-ensemble du projet qui permettrait de les mettre à l’essai. Vous pouvez recommander de faire plus d’un prototype indépendant s’il y a plusieurs nouvelles technologies très différentes à intégrer.</w:t>
      </w:r>
    </w:p>
    <w:p w14:paraId="55824D57" w14:textId="77777777" w:rsidR="00A535A4" w:rsidRDefault="000B0217">
      <w:pPr>
        <w:rPr>
          <w:i/>
          <w:iCs/>
        </w:rPr>
      </w:pPr>
      <w:r>
        <w:rPr>
          <w:i/>
          <w:iCs/>
        </w:rPr>
        <w:t>Pour vous aider, demandez-vous quels sont les aspects clés à expérimenter pour estimer si le choix de la technologie est adéquat. Le prototype ne devrait prendre que quelques semaines à développer tout au plus (ou moins, si certaines technologies sont déjà maitrisées).</w:t>
      </w:r>
    </w:p>
    <w:p w14:paraId="02DDEF2E" w14:textId="77777777" w:rsidR="00A535A4" w:rsidRDefault="000B0217">
      <w:r>
        <w:t>(</w:t>
      </w:r>
      <w:r>
        <w:rPr>
          <w:shd w:val="clear" w:color="auto" w:fill="FFFF00"/>
        </w:rPr>
        <w:t>Décrivez votre prototype ici – 5 à 10 lignes – il doit être assez précis pour servir de base à l’évaluation</w:t>
      </w:r>
      <w:r>
        <w:t>)</w:t>
      </w:r>
    </w:p>
    <w:p w14:paraId="62A7A9DD" w14:textId="566287B4" w:rsidR="003B625C" w:rsidRDefault="005B49EB">
      <w:r>
        <w:t xml:space="preserve">Le prototype aura un backend et un frontend. Le frontend sera fait </w:t>
      </w:r>
      <w:r w:rsidR="00B02FBA">
        <w:t>avec</w:t>
      </w:r>
      <w:r>
        <w:t xml:space="preserve"> react et le </w:t>
      </w:r>
      <w:r w:rsidR="00B02FBA">
        <w:t xml:space="preserve">backend sera fait avec </w:t>
      </w:r>
      <w:r w:rsidR="00926C9A">
        <w:t xml:space="preserve">ASP.NET. </w:t>
      </w:r>
      <w:r w:rsidR="00401A79">
        <w:t>Le backend aura une structure par couches</w:t>
      </w:r>
      <w:r w:rsidR="00970FB7">
        <w:t xml:space="preserve"> et aura accès à la base de données (SQL Server). </w:t>
      </w:r>
      <w:r w:rsidR="008D236E">
        <w:t xml:space="preserve">Idéalement, il acceptera </w:t>
      </w:r>
      <w:r w:rsidR="002E3DC7">
        <w:t xml:space="preserve">des données audios, vidéos, en images et en texte. </w:t>
      </w:r>
      <w:r w:rsidR="00FD3C99">
        <w:t>Il va aussi, pouvoir</w:t>
      </w:r>
      <w:r w:rsidR="004778EF">
        <w:t xml:space="preserve"> enregistrer et envoyer des notifications. </w:t>
      </w:r>
      <w:r w:rsidR="00B70057">
        <w:t xml:space="preserve">Dans le frontend, on aura </w:t>
      </w:r>
      <w:r w:rsidR="009A56BF">
        <w:t>un</w:t>
      </w:r>
      <w:r w:rsidR="0088430F">
        <w:t>e</w:t>
      </w:r>
      <w:r w:rsidR="009A56BF">
        <w:t xml:space="preserve"> </w:t>
      </w:r>
      <w:r w:rsidR="00966410">
        <w:t>page (ou popup)</w:t>
      </w:r>
      <w:r w:rsidR="009A56BF">
        <w:t xml:space="preserve"> pour enregist</w:t>
      </w:r>
      <w:r w:rsidR="0088430F">
        <w:t xml:space="preserve">rer les données, </w:t>
      </w:r>
      <w:r w:rsidR="00966410">
        <w:t>une page pour les voir en ordre chronologique</w:t>
      </w:r>
      <w:r w:rsidR="0017147A">
        <w:t xml:space="preserve"> et une page pour voir le nombre de jours/semaines/mois/années depuis l</w:t>
      </w:r>
      <w:r w:rsidR="00B95166">
        <w:t xml:space="preserve">e premier enregistrement. </w:t>
      </w:r>
    </w:p>
    <w:p w14:paraId="172D72C2" w14:textId="77777777" w:rsidR="00A535A4" w:rsidRDefault="00A535A4"/>
    <w:p w14:paraId="4598350D" w14:textId="77777777" w:rsidR="00A535A4" w:rsidRDefault="000B0217">
      <w:pPr>
        <w:rPr>
          <w:i/>
          <w:iCs/>
        </w:rPr>
      </w:pPr>
      <w:r>
        <w:rPr>
          <w:i/>
          <w:iCs/>
        </w:rPr>
        <w:t>RAPPEL : Si ce n’est pas déjà fait, venez discuter avec moi de votre proposition de prototype pour valider qu’il est suffisant et réaliste (et donc permettra d’évaluer votre travail de manière juste).</w:t>
      </w:r>
    </w:p>
    <w:p w14:paraId="7B380385" w14:textId="77777777" w:rsidR="00A535A4" w:rsidRDefault="00A535A4"/>
    <w:sectPr w:rsidR="00A535A4">
      <w:headerReference w:type="default" r:id="rId10"/>
      <w:pgSz w:w="12240" w:h="201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0A9A" w14:textId="77777777" w:rsidR="00BB177B" w:rsidRDefault="00BB177B">
      <w:pPr>
        <w:spacing w:after="0" w:line="240" w:lineRule="auto"/>
      </w:pPr>
      <w:r>
        <w:separator/>
      </w:r>
    </w:p>
  </w:endnote>
  <w:endnote w:type="continuationSeparator" w:id="0">
    <w:p w14:paraId="32DFABA7" w14:textId="77777777" w:rsidR="00BB177B" w:rsidRDefault="00BB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408C" w14:textId="77777777" w:rsidR="00BB177B" w:rsidRDefault="00BB17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7ECBCA" w14:textId="77777777" w:rsidR="00BB177B" w:rsidRDefault="00BB1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4448" w14:textId="77777777" w:rsidR="000B0217" w:rsidRDefault="000B0217">
    <w:pPr>
      <w:pStyle w:val="Header"/>
      <w:tabs>
        <w:tab w:val="clear" w:pos="4320"/>
        <w:tab w:val="clear" w:pos="8640"/>
        <w:tab w:val="center" w:pos="8647"/>
        <w:tab w:val="right" w:pos="17280"/>
      </w:tabs>
    </w:pPr>
    <w:r>
      <w:t>Projet #2 : Analyse préliminaire</w:t>
    </w:r>
    <w:r>
      <w:tab/>
      <w:t>420-556-AL</w:t>
    </w:r>
    <w:r>
      <w:tab/>
      <w:t>Automne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CCB0" w14:textId="77777777" w:rsidR="000B0217" w:rsidRDefault="000B0217">
    <w:pPr>
      <w:pStyle w:val="Header"/>
      <w:tabs>
        <w:tab w:val="clear" w:pos="4320"/>
        <w:tab w:val="clear" w:pos="8640"/>
        <w:tab w:val="center" w:pos="8647"/>
        <w:tab w:val="right" w:pos="17280"/>
      </w:tabs>
    </w:pPr>
    <w:r>
      <w:t>Projet #2 : Analyse préliminaire</w:t>
    </w:r>
    <w:r>
      <w:tab/>
      <w:t>420-556-AL</w:t>
    </w:r>
    <w:r>
      <w:tab/>
      <w:t>Automne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EAC6" w14:textId="77777777" w:rsidR="000B0217" w:rsidRDefault="000B0217">
    <w:pPr>
      <w:pStyle w:val="Header"/>
      <w:tabs>
        <w:tab w:val="clear" w:pos="4320"/>
        <w:tab w:val="clear" w:pos="8640"/>
        <w:tab w:val="center" w:pos="8647"/>
        <w:tab w:val="right" w:pos="17280"/>
      </w:tabs>
    </w:pPr>
    <w:r>
      <w:t>Projet #2 : Analyse préliminaire</w:t>
    </w:r>
    <w:r>
      <w:tab/>
      <w:t>420-556-AL</w:t>
    </w:r>
    <w:r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339"/>
    <w:multiLevelType w:val="multilevel"/>
    <w:tmpl w:val="5726A870"/>
    <w:styleLink w:val="LFO2"/>
    <w:lvl w:ilvl="0">
      <w:numFmt w:val="bullet"/>
      <w:pStyle w:val="ListParagraph"/>
      <w:lvlText w:val=""/>
      <w:lvlJc w:val="left"/>
      <w:pPr>
        <w:ind w:left="720" w:hanging="360"/>
      </w:pPr>
      <w:rPr>
        <w:rFonts w:ascii="Symbol" w:eastAsia="Calibri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5019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5A4"/>
    <w:rsid w:val="000B0217"/>
    <w:rsid w:val="00117F39"/>
    <w:rsid w:val="0017147A"/>
    <w:rsid w:val="00254C39"/>
    <w:rsid w:val="002E3DC7"/>
    <w:rsid w:val="003B625C"/>
    <w:rsid w:val="0040076C"/>
    <w:rsid w:val="00401A79"/>
    <w:rsid w:val="004778EF"/>
    <w:rsid w:val="004F5ED6"/>
    <w:rsid w:val="005B49EB"/>
    <w:rsid w:val="006045BE"/>
    <w:rsid w:val="006818C9"/>
    <w:rsid w:val="006D39E6"/>
    <w:rsid w:val="0088430F"/>
    <w:rsid w:val="008D236E"/>
    <w:rsid w:val="00926C9A"/>
    <w:rsid w:val="00966410"/>
    <w:rsid w:val="00970FB7"/>
    <w:rsid w:val="009A56BF"/>
    <w:rsid w:val="00A535A4"/>
    <w:rsid w:val="00A6590D"/>
    <w:rsid w:val="00B02FBA"/>
    <w:rsid w:val="00B70057"/>
    <w:rsid w:val="00B95166"/>
    <w:rsid w:val="00BB177B"/>
    <w:rsid w:val="00C95B22"/>
    <w:rsid w:val="00D2113B"/>
    <w:rsid w:val="00D40C15"/>
    <w:rsid w:val="00DC3845"/>
    <w:rsid w:val="00E611B8"/>
    <w:rsid w:val="00EC4A0D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C64D"/>
  <w15:docId w15:val="{53ABFE24-67B1-4C52-94AF-5E765FD2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fr-CA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0"/>
      <w:outlineLvl w:val="1"/>
    </w:pPr>
    <w:rPr>
      <w:rFonts w:ascii="Calibri Light" w:eastAsia="Yu Gothic Light" w:hAnsi="Calibri Light" w:cs="Times New Roman"/>
      <w:b/>
      <w:bCs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Yu Gothic Light" w:hAnsi="Calibri Light" w:cs="Times New Roman"/>
      <w:b/>
      <w:bCs/>
      <w:color w:val="2F5496"/>
      <w:sz w:val="26"/>
      <w:szCs w:val="26"/>
    </w:rPr>
  </w:style>
  <w:style w:type="paragraph" w:styleId="ListParagraph">
    <w:name w:val="List Paragraph"/>
    <w:basedOn w:val="Normal"/>
    <w:pPr>
      <w:numPr>
        <w:numId w:val="1"/>
      </w:numPr>
      <w:spacing w:after="0" w:line="240" w:lineRule="auto"/>
      <w:contextualSpacing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tabs>
        <w:tab w:val="right" w:pos="7263"/>
      </w:tabs>
      <w:spacing w:after="100" w:line="240" w:lineRule="auto"/>
      <w:ind w:left="2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FootnoteText">
    <w:name w:val="footnote text"/>
    <w:basedOn w:val="Normal"/>
    <w:pPr>
      <w:spacing w:after="0" w:line="240" w:lineRule="auto"/>
      <w:jc w:val="both"/>
    </w:pPr>
    <w:rPr>
      <w:color w:val="000000"/>
      <w:kern w:val="0"/>
      <w:sz w:val="20"/>
      <w:szCs w:val="20"/>
      <w:lang w:eastAsia="fr-CA"/>
    </w:rPr>
  </w:style>
  <w:style w:type="character" w:customStyle="1" w:styleId="FootnoteTextChar">
    <w:name w:val="Footnote Text Char"/>
    <w:basedOn w:val="DefaultParagraphFont"/>
    <w:rPr>
      <w:rFonts w:ascii="Calibri" w:eastAsia="Calibri" w:hAnsi="Calibri"/>
      <w:color w:val="000000"/>
      <w:kern w:val="0"/>
      <w:sz w:val="20"/>
      <w:szCs w:val="20"/>
      <w:lang w:eastAsia="fr-CA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hgkelc">
    <w:name w:val="hgkelc"/>
    <w:basedOn w:val="DefaultParagraphFont"/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LFO2">
    <w:name w:val="LFO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multi-platform?gclid=EAIaIQobChMI8Muvu-LzgQMVDEdHAR1EyATdEAAYAiAAEgI08fD_BwE&amp;gclsrc=aw.d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abarit%20d'analy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Gabarit%20d'analyse.dotx</Template>
  <TotalTime>25</TotalTime>
  <Pages>8</Pages>
  <Words>1739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dc:description/>
  <cp:lastModifiedBy>Valitiana Sensini</cp:lastModifiedBy>
  <cp:revision>31</cp:revision>
  <dcterms:created xsi:type="dcterms:W3CDTF">2023-10-14T20:10:00Z</dcterms:created>
  <dcterms:modified xsi:type="dcterms:W3CDTF">2023-10-14T21:29:00Z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0x010100551D635FAC5C8C40B6758ED46EE74085</vt:lpwstr>
  </property>
  <property fmtid="{D5CDD505-2E9C-101B-9397-08002B2CF9AE}" pid="3" name="Order">
    <vt:r8>991800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